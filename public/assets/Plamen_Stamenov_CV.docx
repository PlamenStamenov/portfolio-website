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638810</wp:posOffset>
                </wp:positionH>
                <wp:positionV relativeFrom="margin">
                  <wp:align>top</wp:align>
                </wp:positionV>
                <wp:extent cx="2180590" cy="8458200"/>
                <wp:effectExtent l="0" t="0" r="1016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059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Pr="00322C74" w:rsidRDefault="00D70063" w:rsidP="00322C74">
                            <w:pPr>
                              <w:pStyle w:val="Photo"/>
                            </w:pPr>
                            <w:r w:rsidRPr="009D4C51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1050973" cy="142938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973" cy="1429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olor w:val="7030A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CA82A6A184B44AEF91E662F873D5B196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D4C51" w:rsidRDefault="00680710" w:rsidP="00486E5D">
                                <w:pPr>
                                  <w:pStyle w:val="Title"/>
                                  <w:rPr>
                                    <w:color w:val="7030A0"/>
                                  </w:rPr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Plamen Stamenov</w:t>
                                </w:r>
                              </w:p>
                            </w:sdtContent>
                          </w:sdt>
                          <w:p w:rsidR="00D70063" w:rsidRPr="00322C74" w:rsidRDefault="00B72C3C" w:rsidP="00322C74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717F7188883A4F9784073AA14C0AB51E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FA337C">
                                  <w:t>Front-End Developer</w:t>
                                </w:r>
                              </w:sdtContent>
                            </w:sdt>
                          </w:p>
                          <w:p w:rsidR="00D70063" w:rsidRDefault="00B72C3C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8928B5138CD542D08B4019FAB737449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322C74">
                                  <w:t>Objective</w:t>
                                </w:r>
                              </w:sdtContent>
                            </w:sdt>
                          </w:p>
                          <w:p w:rsidR="00D70063" w:rsidRDefault="00F30A67" w:rsidP="00D70063">
                            <w:r>
                              <w:t>I am a result-oriented Front-End Developer with almost 5 years of experience in the online betting/gambling industry.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7251A08FC95B41329E1899AA9BD3BE82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:rsidR="00D70063" w:rsidRDefault="00E759C3" w:rsidP="00D70063">
                            <w:r>
                              <w:t>HTML &amp; CSS, React</w:t>
                            </w:r>
                            <w:r w:rsidR="00F30A67">
                              <w:t xml:space="preserve"> </w:t>
                            </w:r>
                            <w:r>
                              <w:t>JS, SASS</w:t>
                            </w:r>
                            <w:r w:rsidR="00F30A67">
                              <w:t xml:space="preserve">, JavaScript, </w:t>
                            </w:r>
                            <w:proofErr w:type="spellStart"/>
                            <w:r w:rsidR="00F30A67">
                              <w:t>Git</w:t>
                            </w:r>
                            <w:proofErr w:type="spellEnd"/>
                            <w:r w:rsidR="00F30A67">
                              <w:t>, Node JS</w:t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CD7FF1EC782F4E96B2CBCA03DB5F6F9D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 w:rsidRPr="009D4C51">
                                  <w:rPr>
                                    <w:color w:val="7030A0"/>
                                  </w:rPr>
                                  <w:t>Vitals</w:t>
                                </w:r>
                              </w:p>
                            </w:sdtContent>
                          </w:sdt>
                          <w:p w:rsidR="00D70063" w:rsidRDefault="00DA2FE0" w:rsidP="00D70063">
                            <w:pPr>
                              <w:pStyle w:val="ContactInfo"/>
                            </w:pPr>
                            <w:r>
                              <w:t xml:space="preserve">Str. </w:t>
                            </w:r>
                            <w:proofErr w:type="spellStart"/>
                            <w:r>
                              <w:t>Pirin</w:t>
                            </w:r>
                            <w:proofErr w:type="spellEnd"/>
                            <w:r>
                              <w:t xml:space="preserve"> 59, Sofia, </w:t>
                            </w:r>
                            <w:r w:rsidR="00E759C3">
                              <w:t>Bulgaria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E759C3">
                              <w:t>+359 883 361 570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hyperlink r:id="rId9" w:history="1">
                              <w:r w:rsidR="000E6DAC" w:rsidRPr="006E56AB">
                                <w:rPr>
                                  <w:rStyle w:val="Hyperlink"/>
                                </w:rPr>
                                <w:t>plamen.stamenov.89@gmail.com</w:t>
                              </w:r>
                            </w:hyperlink>
                          </w:p>
                          <w:p w:rsidR="000E6DAC" w:rsidRDefault="008338CA" w:rsidP="00D70063">
                            <w:pPr>
                              <w:pStyle w:val="ContactInfo"/>
                            </w:pPr>
                            <w:r w:rsidRPr="008338CA">
                              <w:rPr>
                                <w:b/>
                              </w:rPr>
                              <w:t>L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hyperlink r:id="rId10" w:history="1">
                              <w:r w:rsidR="000E6DAC" w:rsidRPr="000E6DAC">
                                <w:rPr>
                                  <w:rStyle w:val="Hyperlink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0.3pt;margin-top:0;width:171.7pt;height:6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" filled="f" stroked="f">
                <v:textbox inset="0,0,0,0">
                  <w:txbxContent>
                    <w:p w:rsidR="00D70063" w:rsidRPr="00322C74" w:rsidRDefault="00D70063" w:rsidP="00322C74">
                      <w:pPr>
                        <w:pStyle w:val="Photo"/>
                      </w:pPr>
                      <w:r w:rsidRPr="009D4C51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1050973" cy="142938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0973" cy="1429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color w:val="7030A0"/>
                        </w:rPr>
                        <w:alias w:val="Your Name"/>
                        <w:tag w:val="Your Name"/>
                        <w:id w:val="-1489158292"/>
                        <w:placeholder>
                          <w:docPart w:val="CA82A6A184B44AEF91E662F873D5B196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D4C51" w:rsidRDefault="00680710" w:rsidP="00486E5D">
                          <w:pPr>
                            <w:pStyle w:val="Title"/>
                            <w:rPr>
                              <w:color w:val="7030A0"/>
                            </w:rPr>
                          </w:pPr>
                          <w:r w:rsidRPr="009D4C51">
                            <w:rPr>
                              <w:color w:val="7030A0"/>
                            </w:rPr>
                            <w:t>Plamen Stamenov</w:t>
                          </w:r>
                        </w:p>
                      </w:sdtContent>
                    </w:sdt>
                    <w:p w:rsidR="00D70063" w:rsidRPr="00322C74" w:rsidRDefault="00B72C3C" w:rsidP="00322C74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717F7188883A4F9784073AA14C0AB51E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FA337C">
                            <w:t>Front-End Developer</w:t>
                          </w:r>
                        </w:sdtContent>
                      </w:sdt>
                    </w:p>
                    <w:p w:rsidR="00D70063" w:rsidRDefault="00B72C3C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8928B5138CD542D08B4019FAB7374498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322C74">
                            <w:t>Objective</w:t>
                          </w:r>
                        </w:sdtContent>
                      </w:sdt>
                    </w:p>
                    <w:p w:rsidR="00D70063" w:rsidRDefault="00F30A67" w:rsidP="00D70063">
                      <w:r>
                        <w:t>I am a result-oriented Front-End Developer with almost 5 years of experience in the online betting/gambling industry.</w:t>
                      </w:r>
                    </w:p>
                    <w:sdt>
                      <w:sdtPr>
                        <w:id w:val="1993831541"/>
                        <w:placeholder>
                          <w:docPart w:val="7251A08FC95B41329E1899AA9BD3BE82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 w:rsidRPr="009D4C51">
                            <w:rPr>
                              <w:color w:val="7030A0"/>
                            </w:rPr>
                            <w:t>Skills &amp; Abilities</w:t>
                          </w:r>
                        </w:p>
                      </w:sdtContent>
                    </w:sdt>
                    <w:p w:rsidR="00D70063" w:rsidRDefault="00E759C3" w:rsidP="00D70063">
                      <w:r>
                        <w:t>HTML &amp; CSS, React</w:t>
                      </w:r>
                      <w:r w:rsidR="00F30A67">
                        <w:t xml:space="preserve"> </w:t>
                      </w:r>
                      <w:r>
                        <w:t>JS, SASS</w:t>
                      </w:r>
                      <w:r w:rsidR="00F30A67">
                        <w:t xml:space="preserve">, JavaScript, </w:t>
                      </w:r>
                      <w:proofErr w:type="spellStart"/>
                      <w:r w:rsidR="00F30A67">
                        <w:t>Git</w:t>
                      </w:r>
                      <w:proofErr w:type="spellEnd"/>
                      <w:r w:rsidR="00F30A67">
                        <w:t>, Node JS</w:t>
                      </w:r>
                    </w:p>
                    <w:sdt>
                      <w:sdtPr>
                        <w:id w:val="-26178941"/>
                        <w:placeholder>
                          <w:docPart w:val="CD7FF1EC782F4E96B2CBCA03DB5F6F9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 w:rsidRPr="009D4C51">
                            <w:rPr>
                              <w:color w:val="7030A0"/>
                            </w:rPr>
                            <w:t>Vitals</w:t>
                          </w:r>
                        </w:p>
                      </w:sdtContent>
                    </w:sdt>
                    <w:p w:rsidR="00D70063" w:rsidRDefault="00DA2FE0" w:rsidP="00D70063">
                      <w:pPr>
                        <w:pStyle w:val="ContactInfo"/>
                      </w:pPr>
                      <w:r>
                        <w:t xml:space="preserve">Str. </w:t>
                      </w:r>
                      <w:proofErr w:type="spellStart"/>
                      <w:r>
                        <w:t>Pirin</w:t>
                      </w:r>
                      <w:proofErr w:type="spellEnd"/>
                      <w:r>
                        <w:t xml:space="preserve"> 59, Sofia, </w:t>
                      </w:r>
                      <w:r w:rsidR="00E759C3">
                        <w:t>Bulgaria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E759C3">
                        <w:t>+359 883 361 570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hyperlink r:id="rId11" w:history="1">
                        <w:r w:rsidR="000E6DAC" w:rsidRPr="006E56AB">
                          <w:rPr>
                            <w:rStyle w:val="Hyperlink"/>
                          </w:rPr>
                          <w:t>plamen.stamenov.89@gmail.com</w:t>
                        </w:r>
                      </w:hyperlink>
                    </w:p>
                    <w:p w:rsidR="000E6DAC" w:rsidRDefault="008338CA" w:rsidP="00D70063">
                      <w:pPr>
                        <w:pStyle w:val="ContactInfo"/>
                      </w:pPr>
                      <w:r w:rsidRPr="008338CA">
                        <w:rPr>
                          <w:b/>
                        </w:rPr>
                        <w:t>L</w:t>
                      </w:r>
                      <w:r>
                        <w:rPr>
                          <w:b/>
                        </w:rPr>
                        <w:t xml:space="preserve"> </w:t>
                      </w:r>
                      <w:hyperlink r:id="rId12" w:history="1">
                        <w:r w:rsidR="000E6DAC" w:rsidRPr="000E6DAC">
                          <w:rPr>
                            <w:rStyle w:val="Hyperlink"/>
                          </w:rPr>
                          <w:t>LinkedIn</w:t>
                        </w:r>
                      </w:hyperlink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28B4A9493C6A44F18827DC3B656DF369"/>
          </w:placeholder>
          <w:temporary/>
          <w:showingPlcHdr/>
          <w15:appearance w15:val="hidden"/>
        </w:sdtPr>
        <w:sdtEndPr/>
        <w:sdtContent>
          <w:r w:rsidRPr="009D4C51">
            <w:rPr>
              <w:color w:val="7030A0"/>
            </w:rPr>
            <w:t>Experience</w:t>
          </w:r>
        </w:sdtContent>
      </w:sdt>
    </w:p>
    <w:p w:rsidR="00D70063" w:rsidRDefault="00F30A67" w:rsidP="00D70063">
      <w:pPr>
        <w:pStyle w:val="Heading4"/>
      </w:pPr>
      <w:r>
        <w:t xml:space="preserve">Draftkings </w:t>
      </w:r>
      <w:r w:rsidR="00C254F7">
        <w:t>INC, Lead Web content manager</w:t>
      </w:r>
    </w:p>
    <w:p w:rsidR="00D70063" w:rsidRDefault="00C254F7" w:rsidP="00D70063">
      <w:pPr>
        <w:pStyle w:val="Heading5"/>
      </w:pPr>
      <w:r>
        <w:t>november 2018 – march 2023</w:t>
      </w:r>
    </w:p>
    <w:p w:rsidR="008A1C3F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Resolve a wide range of Front-</w:t>
      </w:r>
      <w:r w:rsidR="008A1C3F">
        <w:rPr>
          <w:lang w:eastAsia="ja-JP"/>
        </w:rPr>
        <w:t>End issues &amp; incidents</w:t>
      </w:r>
    </w:p>
    <w:p w:rsidR="008A1C3F" w:rsidRDefault="008A1C3F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Initiate improvements and their execution to support the overall web content</w:t>
      </w:r>
      <w:r w:rsidR="00577A36">
        <w:rPr>
          <w:lang w:eastAsia="ja-JP"/>
        </w:rPr>
        <w:t xml:space="preserve"> management strategy of the team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Edit and coordinate the content for clients’</w:t>
      </w:r>
      <w:r w:rsidR="000F54F1">
        <w:rPr>
          <w:lang w:eastAsia="ja-JP"/>
        </w:rPr>
        <w:t xml:space="preserve"> sites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Perform trai</w:t>
      </w:r>
      <w:r w:rsidR="000F54F1">
        <w:rPr>
          <w:lang w:eastAsia="ja-JP"/>
        </w:rPr>
        <w:t>nings on CMS to company clients</w:t>
      </w:r>
    </w:p>
    <w:p w:rsidR="00577A36" w:rsidRDefault="00577A36" w:rsidP="008A1C3F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Assist in the onboarding process of new team members</w:t>
      </w:r>
    </w:p>
    <w:p w:rsidR="00577A36" w:rsidRPr="00577A36" w:rsidRDefault="00577A36" w:rsidP="00577A36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Develop and </w:t>
      </w:r>
      <w:r w:rsidR="008104CC">
        <w:rPr>
          <w:lang w:eastAsia="ja-JP"/>
        </w:rPr>
        <w:t>apply</w:t>
      </w:r>
      <w:r>
        <w:rPr>
          <w:lang w:eastAsia="ja-JP"/>
        </w:rPr>
        <w:t xml:space="preserve"> different Front-End customizations using HTML, CSS, JS</w:t>
      </w:r>
    </w:p>
    <w:p w:rsidR="00D70063" w:rsidRDefault="00F30A67" w:rsidP="00D70063">
      <w:pPr>
        <w:pStyle w:val="Heading4"/>
      </w:pPr>
      <w:r>
        <w:t>SOS Locksmith LTD, web Developer</w:t>
      </w:r>
    </w:p>
    <w:p w:rsidR="00D70063" w:rsidRDefault="00F30A67" w:rsidP="00D70063">
      <w:pPr>
        <w:pStyle w:val="Heading5"/>
      </w:pPr>
      <w:r>
        <w:t>November 2017 – october 2018</w:t>
      </w:r>
    </w:p>
    <w:p w:rsidR="008A1C3F" w:rsidRPr="008A1C3F" w:rsidRDefault="008A1C3F" w:rsidP="008A1C3F">
      <w:pPr>
        <w:pStyle w:val="ListParagraph"/>
        <w:numPr>
          <w:ilvl w:val="0"/>
          <w:numId w:val="3"/>
        </w:numPr>
      </w:pPr>
      <w:r w:rsidRPr="008A1C3F">
        <w:t>Develop and create web sites based on</w:t>
      </w:r>
      <w:r w:rsidR="000F54F1">
        <w:t xml:space="preserve"> a pre-set technical assignment</w:t>
      </w:r>
    </w:p>
    <w:p w:rsidR="00680710" w:rsidRDefault="008A1C3F" w:rsidP="008A1C3F">
      <w:pPr>
        <w:pStyle w:val="ListParagraph"/>
        <w:numPr>
          <w:ilvl w:val="0"/>
          <w:numId w:val="3"/>
        </w:numPr>
      </w:pPr>
      <w:r w:rsidRPr="008A1C3F">
        <w:t>Administe</w:t>
      </w:r>
      <w:r w:rsidR="000F54F1">
        <w:t>r, maintain and update websites</w:t>
      </w:r>
      <w:r w:rsidR="00B949A5">
        <w:t>, SEO</w:t>
      </w:r>
    </w:p>
    <w:p w:rsidR="00680710" w:rsidRDefault="00F30A67" w:rsidP="00680710">
      <w:pPr>
        <w:pStyle w:val="Heading4"/>
      </w:pPr>
      <w:r>
        <w:t>Modo LTD, web administrator</w:t>
      </w:r>
    </w:p>
    <w:p w:rsidR="00680710" w:rsidRDefault="00F30A67" w:rsidP="00680710">
      <w:pPr>
        <w:pStyle w:val="Heading5"/>
      </w:pPr>
      <w:r>
        <w:t>August 2016 – July 2017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Creation and development of graphi</w:t>
      </w:r>
      <w:r w:rsidR="000F54F1">
        <w:t>c concepts for web site designs</w:t>
      </w:r>
    </w:p>
    <w:p w:rsidR="008A1C3F" w:rsidRPr="008A1C3F" w:rsidRDefault="000F54F1" w:rsidP="008A1C3F">
      <w:pPr>
        <w:pStyle w:val="ListParagraph"/>
        <w:numPr>
          <w:ilvl w:val="0"/>
          <w:numId w:val="2"/>
        </w:numPr>
      </w:pPr>
      <w:r>
        <w:t>Design of logos and icons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Creat</w:t>
      </w:r>
      <w:r w:rsidR="008104CC">
        <w:t>e web</w:t>
      </w:r>
      <w:r w:rsidR="000F54F1">
        <w:t>sites based on assignment</w:t>
      </w:r>
    </w:p>
    <w:p w:rsidR="008A1C3F" w:rsidRPr="008A1C3F" w:rsidRDefault="008A1C3F" w:rsidP="008A1C3F">
      <w:pPr>
        <w:pStyle w:val="ListParagraph"/>
        <w:numPr>
          <w:ilvl w:val="0"/>
          <w:numId w:val="2"/>
        </w:numPr>
      </w:pPr>
      <w:r w:rsidRPr="008A1C3F">
        <w:t>Graphic design of we</w:t>
      </w:r>
      <w:r w:rsidR="000F54F1">
        <w:t>bsites</w:t>
      </w:r>
    </w:p>
    <w:p w:rsidR="00680710" w:rsidRDefault="00F30A67" w:rsidP="00680710">
      <w:pPr>
        <w:pStyle w:val="Heading4"/>
      </w:pPr>
      <w:r>
        <w:t>Freelancer, Web developer</w:t>
      </w:r>
    </w:p>
    <w:p w:rsidR="00680710" w:rsidRDefault="00F30A67" w:rsidP="00680710">
      <w:pPr>
        <w:pStyle w:val="Heading5"/>
      </w:pPr>
      <w:r>
        <w:t xml:space="preserve">January 2014 – july 2016 </w:t>
      </w:r>
    </w:p>
    <w:p w:rsidR="008A1C3F" w:rsidRDefault="008A1C3F" w:rsidP="008A1C3F">
      <w:pPr>
        <w:pStyle w:val="ListParagraph"/>
        <w:numPr>
          <w:ilvl w:val="0"/>
          <w:numId w:val="1"/>
        </w:numPr>
      </w:pPr>
      <w:r w:rsidRPr="008A1C3F">
        <w:t>Develop various websites for different clients</w:t>
      </w:r>
    </w:p>
    <w:p w:rsidR="008A1C3F" w:rsidRDefault="008A1C3F" w:rsidP="008A1C3F">
      <w:pPr>
        <w:pStyle w:val="ListParagraph"/>
        <w:numPr>
          <w:ilvl w:val="0"/>
          <w:numId w:val="1"/>
        </w:numPr>
      </w:pPr>
      <w:r>
        <w:t>Administer and update websites</w:t>
      </w:r>
    </w:p>
    <w:sdt>
      <w:sdtPr>
        <w:id w:val="1745452497"/>
        <w:placeholder>
          <w:docPart w:val="4F2AE06A0779422F9FF2ADE129C62948"/>
        </w:placeholder>
        <w:temporary/>
        <w:showingPlcHdr/>
        <w15:appearance w15:val="hidden"/>
      </w:sdtPr>
      <w:sdtEndPr/>
      <w:sdtContent>
        <w:p w:rsidR="00D70063" w:rsidRDefault="00D70063" w:rsidP="00D70063">
          <w:pPr>
            <w:pStyle w:val="Heading3"/>
          </w:pPr>
          <w:r w:rsidRPr="009D4C51">
            <w:rPr>
              <w:color w:val="7030A0"/>
            </w:rPr>
            <w:t>Education</w:t>
          </w:r>
        </w:p>
      </w:sdtContent>
    </w:sdt>
    <w:p w:rsidR="00DA2FE0" w:rsidRDefault="000E6DAC" w:rsidP="00DA2FE0">
      <w:pPr>
        <w:pStyle w:val="Heading4"/>
      </w:pPr>
      <w:r>
        <w:t>React JS, Softuni</w:t>
      </w:r>
    </w:p>
    <w:p w:rsidR="000E6DAC" w:rsidRPr="000E6DAC" w:rsidRDefault="000E6DAC" w:rsidP="000E6DAC">
      <w:pPr>
        <w:pStyle w:val="Heading5"/>
      </w:pPr>
      <w:r>
        <w:t>February 2023 – april 2023</w:t>
      </w:r>
    </w:p>
    <w:p w:rsidR="008A50B2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React and JSX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Components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Forms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Routing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  <w:rPr>
          <w:bCs/>
        </w:rPr>
      </w:pPr>
      <w:r w:rsidRPr="000E6DAC">
        <w:rPr>
          <w:bCs/>
        </w:rPr>
        <w:t>React Hooks</w:t>
      </w:r>
    </w:p>
    <w:p w:rsidR="000E6DAC" w:rsidRPr="000E6DAC" w:rsidRDefault="000E6DAC" w:rsidP="000E6DAC">
      <w:pPr>
        <w:pStyle w:val="ListParagraph"/>
        <w:numPr>
          <w:ilvl w:val="0"/>
          <w:numId w:val="11"/>
        </w:numPr>
      </w:pPr>
      <w:r w:rsidRPr="000E6DAC">
        <w:rPr>
          <w:bCs/>
        </w:rPr>
        <w:t xml:space="preserve">Authentication </w:t>
      </w:r>
    </w:p>
    <w:p w:rsidR="000E6DAC" w:rsidRDefault="000E6DAC" w:rsidP="000E6DAC">
      <w:pPr>
        <w:pStyle w:val="ListParagraph"/>
        <w:numPr>
          <w:ilvl w:val="0"/>
          <w:numId w:val="11"/>
        </w:numPr>
      </w:pPr>
      <w:r w:rsidRPr="000E6DAC">
        <w:rPr>
          <w:bCs/>
        </w:rPr>
        <w:t>Advanced Techniques</w:t>
      </w:r>
    </w:p>
    <w:p w:rsidR="00DA2FE0" w:rsidRDefault="00DA2FE0" w:rsidP="00DA2FE0">
      <w:pPr>
        <w:pStyle w:val="Heading4"/>
        <w:rPr>
          <w:bCs/>
        </w:rPr>
      </w:pPr>
      <w:r w:rsidRPr="00DA2FE0">
        <w:rPr>
          <w:bCs/>
        </w:rPr>
        <w:lastRenderedPageBreak/>
        <w:t>HTML &amp; CSS</w:t>
      </w:r>
      <w:r>
        <w:rPr>
          <w:bCs/>
        </w:rPr>
        <w:t>, Softuni</w:t>
      </w:r>
    </w:p>
    <w:p w:rsidR="00DA2FE0" w:rsidRPr="00DA2FE0" w:rsidRDefault="00DA2FE0" w:rsidP="00DA2FE0">
      <w:pPr>
        <w:pStyle w:val="Heading5"/>
      </w:pPr>
      <w:r>
        <w:t>januari 2023 – february 2023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HTML Structure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CSS &amp; Typography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CSS Box Model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Position &amp; Grid</w:t>
      </w:r>
    </w:p>
    <w:p w:rsidR="00DA2FE0" w:rsidRPr="00DA2FE0" w:rsidRDefault="00DA2FE0" w:rsidP="00DA2FE0">
      <w:pPr>
        <w:pStyle w:val="ListParagraph"/>
        <w:numPr>
          <w:ilvl w:val="0"/>
          <w:numId w:val="10"/>
        </w:numPr>
        <w:rPr>
          <w:bCs/>
        </w:rPr>
      </w:pPr>
      <w:r w:rsidRPr="00DA2FE0">
        <w:rPr>
          <w:bCs/>
        </w:rPr>
        <w:t>Flexbox</w:t>
      </w:r>
    </w:p>
    <w:p w:rsidR="00DA2FE0" w:rsidRPr="00824D6A" w:rsidRDefault="00DA2FE0" w:rsidP="00DA2FE0">
      <w:pPr>
        <w:pStyle w:val="ListParagraph"/>
        <w:numPr>
          <w:ilvl w:val="0"/>
          <w:numId w:val="10"/>
        </w:numPr>
      </w:pPr>
      <w:r w:rsidRPr="00DA2FE0">
        <w:rPr>
          <w:bCs/>
        </w:rPr>
        <w:t>Media Queries</w:t>
      </w:r>
    </w:p>
    <w:p w:rsidR="008A50B2" w:rsidRDefault="008A50B2" w:rsidP="008A50B2">
      <w:pPr>
        <w:pStyle w:val="Heading4"/>
        <w:rPr>
          <w:bCs/>
        </w:rPr>
      </w:pPr>
      <w:r w:rsidRPr="008A50B2">
        <w:rPr>
          <w:bCs/>
        </w:rPr>
        <w:t>JavaScript</w:t>
      </w:r>
      <w:r>
        <w:rPr>
          <w:bCs/>
        </w:rPr>
        <w:t>, IT talents</w:t>
      </w:r>
    </w:p>
    <w:p w:rsidR="008A50B2" w:rsidRPr="008A50B2" w:rsidRDefault="008A50B2" w:rsidP="008A50B2">
      <w:pPr>
        <w:pStyle w:val="Heading5"/>
      </w:pPr>
      <w:r>
        <w:t>April 2015 – June 2015</w:t>
      </w:r>
    </w:p>
    <w:p w:rsidR="00DA2FE0" w:rsidRPr="00DA2FE0" w:rsidRDefault="00DA2FE0" w:rsidP="00DA2FE0">
      <w:pPr>
        <w:pStyle w:val="ListParagraph"/>
        <w:numPr>
          <w:ilvl w:val="0"/>
          <w:numId w:val="9"/>
        </w:numPr>
      </w:pPr>
      <w:r w:rsidRPr="00DA2FE0">
        <w:t>Cycles, arrays, functions, IIFE, Closures, basic algorithms, and JavaScript data</w:t>
      </w:r>
      <w:r>
        <w:t xml:space="preserve"> structures</w:t>
      </w:r>
    </w:p>
    <w:p w:rsidR="00DA2FE0" w:rsidRDefault="00DA2FE0" w:rsidP="00DA2FE0">
      <w:pPr>
        <w:pStyle w:val="ListParagraph"/>
        <w:numPr>
          <w:ilvl w:val="0"/>
          <w:numId w:val="9"/>
        </w:numPr>
      </w:pPr>
      <w:r w:rsidRPr="00DA2FE0">
        <w:t>HTML, CSS, and Web Programming Basics</w:t>
      </w:r>
      <w:r>
        <w:t xml:space="preserve"> and OOP</w:t>
      </w:r>
    </w:p>
    <w:p w:rsidR="008A50B2" w:rsidRDefault="008A50B2" w:rsidP="008A50B2">
      <w:pPr>
        <w:pStyle w:val="Heading4"/>
      </w:pPr>
      <w:r>
        <w:t>fundametals of C#, Telerik academy</w:t>
      </w:r>
    </w:p>
    <w:p w:rsidR="008A50B2" w:rsidRPr="008A50B2" w:rsidRDefault="008A50B2" w:rsidP="008A50B2">
      <w:pPr>
        <w:pStyle w:val="Heading5"/>
      </w:pPr>
      <w:r>
        <w:t>september 2011 – january 2012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Introduction to programming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Primitive data types and variables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Operators and expressions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Input and output the console</w:t>
      </w:r>
    </w:p>
    <w:p w:rsidR="008A50B2" w:rsidRPr="008A50B2" w:rsidRDefault="008A50B2" w:rsidP="008A50B2">
      <w:pPr>
        <w:pStyle w:val="ListParagraph"/>
        <w:numPr>
          <w:ilvl w:val="0"/>
          <w:numId w:val="7"/>
        </w:numPr>
      </w:pPr>
      <w:r w:rsidRPr="008A50B2">
        <w:t>Conditional constructions</w:t>
      </w:r>
    </w:p>
    <w:p w:rsidR="008A50B2" w:rsidRDefault="008A50B2" w:rsidP="008A50B2">
      <w:pPr>
        <w:pStyle w:val="ListParagraph"/>
        <w:numPr>
          <w:ilvl w:val="0"/>
          <w:numId w:val="7"/>
        </w:numPr>
      </w:pPr>
      <w:r w:rsidRPr="008A50B2">
        <w:t>Cycles</w:t>
      </w:r>
    </w:p>
    <w:p w:rsidR="00D70063" w:rsidRDefault="00A36A88" w:rsidP="008A50B2">
      <w:pPr>
        <w:pStyle w:val="Heading4"/>
      </w:pPr>
      <w:r>
        <w:t>Computer technologies in engineering</w:t>
      </w:r>
    </w:p>
    <w:p w:rsidR="00A36A88" w:rsidRPr="00A36A88" w:rsidRDefault="00A36A88" w:rsidP="00A36A88">
      <w:pPr>
        <w:pStyle w:val="Heading5"/>
      </w:pPr>
      <w:r>
        <w:t>university of mining and geology, sofia, bulgaria</w:t>
      </w:r>
      <w:r w:rsidR="008A50B2">
        <w:t>, september 2010 – june 2014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Object oriented programming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Data Structures and Algorithms</w:t>
      </w:r>
    </w:p>
    <w:p w:rsidR="008A50B2" w:rsidRPr="008A50B2" w:rsidRDefault="008A50B2" w:rsidP="008A50B2">
      <w:pPr>
        <w:pStyle w:val="ListParagraph"/>
        <w:numPr>
          <w:ilvl w:val="0"/>
          <w:numId w:val="6"/>
        </w:numPr>
      </w:pPr>
      <w:r w:rsidRPr="008A50B2">
        <w:t>Operating Systems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Database management systems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Web design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Application software development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Economy and Management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Computer Graphics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Microprocessor technology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Computer modeling</w:t>
      </w:r>
    </w:p>
    <w:p w:rsidR="008A50B2" w:rsidRPr="008A50B2" w:rsidRDefault="008A50B2" w:rsidP="008A50B2">
      <w:pPr>
        <w:pStyle w:val="ListParagraph"/>
        <w:numPr>
          <w:ilvl w:val="0"/>
          <w:numId w:val="5"/>
        </w:numPr>
      </w:pPr>
      <w:r w:rsidRPr="008A50B2">
        <w:t>Administration of web systems</w:t>
      </w:r>
    </w:p>
    <w:p w:rsidR="00680710" w:rsidRDefault="008A50B2" w:rsidP="00D70063">
      <w:pPr>
        <w:pStyle w:val="ListParagraph"/>
        <w:numPr>
          <w:ilvl w:val="0"/>
          <w:numId w:val="5"/>
        </w:numPr>
      </w:pPr>
      <w:r w:rsidRPr="008A50B2">
        <w:t>Information security and security</w:t>
      </w:r>
    </w:p>
    <w:p w:rsidR="008104CC" w:rsidRDefault="008104CC" w:rsidP="00D70063">
      <w:pPr>
        <w:pStyle w:val="Heading3"/>
        <w:rPr>
          <w:color w:val="7030A0"/>
        </w:rPr>
      </w:pPr>
    </w:p>
    <w:p w:rsidR="00D70063" w:rsidRPr="009D4C51" w:rsidRDefault="000E6DAC" w:rsidP="00D70063">
      <w:pPr>
        <w:pStyle w:val="Heading3"/>
        <w:rPr>
          <w:color w:val="7030A0"/>
        </w:rPr>
      </w:pPr>
      <w:r w:rsidRPr="009D4C51">
        <w:rPr>
          <w:color w:val="7030A0"/>
        </w:rPr>
        <w:t>Tools &amp; Technologies</w:t>
      </w:r>
    </w:p>
    <w:p w:rsidR="000E6DAC" w:rsidRPr="000E6DAC" w:rsidRDefault="000E6DAC" w:rsidP="000E6DAC">
      <w:pPr>
        <w:pStyle w:val="ListParagraph"/>
        <w:numPr>
          <w:ilvl w:val="0"/>
          <w:numId w:val="12"/>
        </w:numPr>
      </w:pPr>
      <w:r w:rsidRPr="000E6DAC">
        <w:t>HTML</w:t>
      </w:r>
    </w:p>
    <w:p w:rsidR="000E6DAC" w:rsidRPr="000E6DAC" w:rsidRDefault="000E6DAC" w:rsidP="000E6DAC">
      <w:pPr>
        <w:pStyle w:val="ListParagraph"/>
        <w:numPr>
          <w:ilvl w:val="0"/>
          <w:numId w:val="12"/>
        </w:numPr>
      </w:pPr>
      <w:r w:rsidRPr="000E6DAC">
        <w:t>CSS</w:t>
      </w:r>
      <w:r w:rsidR="000F54F1">
        <w:t>/SASS</w:t>
      </w:r>
    </w:p>
    <w:p w:rsidR="00D70063" w:rsidRDefault="000E6DAC" w:rsidP="000E6DAC">
      <w:pPr>
        <w:pStyle w:val="ListParagraph"/>
        <w:numPr>
          <w:ilvl w:val="0"/>
          <w:numId w:val="12"/>
        </w:numPr>
      </w:pPr>
      <w:r w:rsidRPr="000E6DAC">
        <w:t>JavaScript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React JS</w:t>
      </w:r>
    </w:p>
    <w:p w:rsidR="000F54F1" w:rsidRDefault="000F54F1" w:rsidP="000E6DAC">
      <w:pPr>
        <w:pStyle w:val="ListParagraph"/>
        <w:numPr>
          <w:ilvl w:val="0"/>
          <w:numId w:val="12"/>
        </w:numPr>
      </w:pPr>
      <w:r>
        <w:t>Node JS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proofErr w:type="spellStart"/>
      <w:r>
        <w:t>Git</w:t>
      </w:r>
      <w:proofErr w:type="spellEnd"/>
      <w:r>
        <w:t>/GitHub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Jira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Confluence</w:t>
      </w:r>
    </w:p>
    <w:p w:rsidR="000E6DAC" w:rsidRDefault="000E6DAC" w:rsidP="000E6DAC">
      <w:pPr>
        <w:pStyle w:val="ListParagraph"/>
        <w:numPr>
          <w:ilvl w:val="0"/>
          <w:numId w:val="12"/>
        </w:numPr>
      </w:pPr>
      <w:r>
        <w:t>Slack</w:t>
      </w:r>
    </w:p>
    <w:p w:rsidR="00D70063" w:rsidRPr="009D4C51" w:rsidRDefault="000F54F1" w:rsidP="000F54F1">
      <w:pPr>
        <w:pStyle w:val="Heading3"/>
        <w:rPr>
          <w:bCs/>
          <w:color w:val="7030A0"/>
        </w:rPr>
      </w:pPr>
      <w:r w:rsidRPr="009D4C51">
        <w:rPr>
          <w:bCs/>
          <w:color w:val="7030A0"/>
        </w:rPr>
        <w:t>INDUSTRY KNOWLEDGE</w:t>
      </w:r>
    </w:p>
    <w:p w:rsidR="000F54F1" w:rsidRPr="000F54F1" w:rsidRDefault="000F54F1" w:rsidP="000F54F1">
      <w:pPr>
        <w:pStyle w:val="ListParagraph"/>
        <w:numPr>
          <w:ilvl w:val="0"/>
          <w:numId w:val="13"/>
        </w:numPr>
      </w:pPr>
      <w:r>
        <w:t>Front-End Development</w:t>
      </w:r>
    </w:p>
    <w:p w:rsidR="00D70063" w:rsidRDefault="000F54F1" w:rsidP="000F54F1">
      <w:pPr>
        <w:pStyle w:val="ListParagraph"/>
        <w:numPr>
          <w:ilvl w:val="0"/>
          <w:numId w:val="13"/>
        </w:numPr>
      </w:pPr>
      <w:r w:rsidRPr="000F54F1">
        <w:t>Object-Oriented Programming (OOP)</w:t>
      </w:r>
    </w:p>
    <w:p w:rsidR="004A6A5A" w:rsidRPr="000F54F1" w:rsidRDefault="004A6A5A" w:rsidP="004A6A5A">
      <w:pPr>
        <w:pStyle w:val="ListParagraph"/>
        <w:numPr>
          <w:ilvl w:val="0"/>
          <w:numId w:val="13"/>
        </w:numPr>
      </w:pPr>
      <w:r w:rsidRPr="000F54F1">
        <w:t>Search Engine Optimization (SEO)</w:t>
      </w:r>
    </w:p>
    <w:p w:rsidR="004A6A5A" w:rsidRDefault="004A6A5A" w:rsidP="000F54F1">
      <w:pPr>
        <w:pStyle w:val="ListParagraph"/>
        <w:numPr>
          <w:ilvl w:val="0"/>
          <w:numId w:val="13"/>
        </w:numPr>
      </w:pPr>
      <w:r>
        <w:t>Content Management</w:t>
      </w:r>
    </w:p>
    <w:p w:rsidR="006A71BA" w:rsidRPr="009D4C51" w:rsidRDefault="006A71BA" w:rsidP="006A71BA">
      <w:pPr>
        <w:pStyle w:val="Heading3"/>
        <w:rPr>
          <w:color w:val="7030A0"/>
        </w:rPr>
      </w:pPr>
      <w:r w:rsidRPr="009D4C51">
        <w:rPr>
          <w:color w:val="7030A0"/>
        </w:rPr>
        <w:t>Protfolio</w:t>
      </w:r>
    </w:p>
    <w:p w:rsidR="006A71BA" w:rsidRDefault="00B72C3C" w:rsidP="006A71BA">
      <w:pPr>
        <w:rPr>
          <w:rStyle w:val="Hyperlink"/>
        </w:rPr>
      </w:pPr>
      <w:hyperlink r:id="rId13" w:history="1">
        <w:r w:rsidR="006A71BA" w:rsidRPr="00DF638C">
          <w:rPr>
            <w:rStyle w:val="Hyperlink"/>
          </w:rPr>
          <w:t>https://portfolio-website-6baea.web.app/</w:t>
        </w:r>
      </w:hyperlink>
    </w:p>
    <w:p w:rsidR="00BA0645" w:rsidRPr="009D4C51" w:rsidRDefault="00BA0645" w:rsidP="00BA0645">
      <w:pPr>
        <w:pStyle w:val="Heading3"/>
        <w:rPr>
          <w:color w:val="7030A0"/>
        </w:rPr>
      </w:pPr>
      <w:r>
        <w:rPr>
          <w:color w:val="7030A0"/>
        </w:rPr>
        <w:t>GitHUB</w:t>
      </w:r>
    </w:p>
    <w:p w:rsidR="00BA0645" w:rsidRDefault="00BA0645" w:rsidP="006A71BA">
      <w:pPr>
        <w:rPr>
          <w:rStyle w:val="Hyperlink"/>
        </w:rPr>
      </w:pPr>
      <w:r w:rsidRPr="00BA0645">
        <w:rPr>
          <w:rStyle w:val="Hyperlink"/>
        </w:rPr>
        <w:t>https://github.com/</w:t>
      </w:r>
      <w:hyperlink r:id="rId14" w:history="1">
        <w:r w:rsidRPr="00BA0645">
          <w:rPr>
            <w:rStyle w:val="Hyperlink"/>
          </w:rPr>
          <w:t>PlamenStamenov</w:t>
        </w:r>
      </w:hyperlink>
      <w:bookmarkStart w:id="0" w:name="_GoBack"/>
      <w:bookmarkEnd w:id="0"/>
    </w:p>
    <w:p w:rsidR="006A71BA" w:rsidRPr="009D4C51" w:rsidRDefault="006A71BA" w:rsidP="006A71BA">
      <w:pPr>
        <w:pStyle w:val="Heading3"/>
        <w:rPr>
          <w:color w:val="7030A0"/>
        </w:rPr>
      </w:pPr>
      <w:r>
        <w:rPr>
          <w:color w:val="7030A0"/>
        </w:rPr>
        <w:t>Certificates</w:t>
      </w:r>
    </w:p>
    <w:p w:rsidR="006A71BA" w:rsidRDefault="00B72C3C" w:rsidP="006A71BA">
      <w:hyperlink r:id="rId15" w:history="1">
        <w:r w:rsidR="006A71BA" w:rsidRPr="0041792F">
          <w:rPr>
            <w:rStyle w:val="Hyperlink"/>
          </w:rPr>
          <w:t>https://softuni.bg/certificates/details/162894/4469d05e</w:t>
        </w:r>
      </w:hyperlink>
    </w:p>
    <w:p w:rsidR="006A71BA" w:rsidRDefault="00B72C3C" w:rsidP="006A71BA">
      <w:hyperlink r:id="rId16" w:history="1">
        <w:r w:rsidR="006A71BA" w:rsidRPr="0041792F">
          <w:rPr>
            <w:rStyle w:val="Hyperlink"/>
          </w:rPr>
          <w:t>https://softuni.bg/certificates/details/168478/b5f1d609</w:t>
        </w:r>
      </w:hyperlink>
    </w:p>
    <w:p w:rsidR="006A71BA" w:rsidRDefault="00B72C3C" w:rsidP="006A71BA">
      <w:pPr>
        <w:pStyle w:val="Heading3"/>
      </w:pPr>
      <w:sdt>
        <w:sdtPr>
          <w:id w:val="1154334311"/>
          <w:placeholder>
            <w:docPart w:val="2E35F5D28E0E46DE8DA1229EDC2ECB36"/>
          </w:placeholder>
          <w:temporary/>
          <w:showingPlcHdr/>
          <w15:appearance w15:val="hidden"/>
        </w:sdtPr>
        <w:sdtEndPr/>
        <w:sdtContent>
          <w:r w:rsidR="006A71BA" w:rsidRPr="009D4C51">
            <w:rPr>
              <w:color w:val="7030A0"/>
            </w:rPr>
            <w:t>REFERENCES</w:t>
          </w:r>
        </w:sdtContent>
      </w:sdt>
    </w:p>
    <w:p w:rsidR="006A71BA" w:rsidRDefault="006A71BA" w:rsidP="006A71BA">
      <w:pPr>
        <w:pStyle w:val="Heading4"/>
      </w:pPr>
      <w:r>
        <w:t>Gabriel Kanchev, Draftkings INC</w:t>
      </w:r>
    </w:p>
    <w:p w:rsidR="006A71BA" w:rsidRPr="00581FC8" w:rsidRDefault="006A71BA" w:rsidP="006A71BA">
      <w:pPr>
        <w:pStyle w:val="Heading5"/>
      </w:pPr>
      <w:r>
        <w:t>Mobile: +359 888 104 049</w:t>
      </w:r>
    </w:p>
    <w:p w:rsidR="00581FC8" w:rsidRPr="00581FC8" w:rsidRDefault="00581FC8" w:rsidP="006A71BA">
      <w:pPr>
        <w:pStyle w:val="Heading3"/>
      </w:pPr>
    </w:p>
    <w:sectPr w:rsidR="00581FC8" w:rsidRPr="00581FC8" w:rsidSect="00FD7C04">
      <w:headerReference w:type="default" r:id="rId17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C3C" w:rsidRDefault="00B72C3C" w:rsidP="00187B92">
      <w:pPr>
        <w:spacing w:after="0" w:line="240" w:lineRule="auto"/>
      </w:pPr>
      <w:r>
        <w:separator/>
      </w:r>
    </w:p>
  </w:endnote>
  <w:endnote w:type="continuationSeparator" w:id="0">
    <w:p w:rsidR="00B72C3C" w:rsidRDefault="00B72C3C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C3C" w:rsidRDefault="00B72C3C" w:rsidP="00187B92">
      <w:pPr>
        <w:spacing w:after="0" w:line="240" w:lineRule="auto"/>
      </w:pPr>
      <w:r>
        <w:separator/>
      </w:r>
    </w:p>
  </w:footnote>
  <w:footnote w:type="continuationSeparator" w:id="0">
    <w:p w:rsidR="00B72C3C" w:rsidRDefault="00B72C3C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 w:rsidRPr="009D4C51">
          <w:rPr>
            <w:color w:val="7030A0"/>
          </w:rPr>
          <w:fldChar w:fldCharType="begin"/>
        </w:r>
        <w:r w:rsidRPr="009D4C51">
          <w:rPr>
            <w:color w:val="7030A0"/>
          </w:rPr>
          <w:instrText xml:space="preserve"> PAGE   \* MERGEFORMAT </w:instrText>
        </w:r>
        <w:r w:rsidRPr="009D4C51">
          <w:rPr>
            <w:color w:val="7030A0"/>
          </w:rPr>
          <w:fldChar w:fldCharType="separate"/>
        </w:r>
        <w:r w:rsidR="00BA0645">
          <w:rPr>
            <w:noProof/>
            <w:color w:val="7030A0"/>
          </w:rPr>
          <w:t>3</w:t>
        </w:r>
        <w:r w:rsidRPr="009D4C51">
          <w:rPr>
            <w:noProof/>
            <w:color w:val="7030A0"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5E3073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rPr>
                                        <w:color w:val="7030A0"/>
                                      </w:rPr>
                                      <w:alias w:val="Your Name"/>
                                      <w:tag w:val="Your Name"/>
                                      <w:id w:val="-1111364044"/>
                                      <w:placeholder>
                                        <w:docPart w:val="C9F20D4C07CE45BAA376D18497C49B0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9D4C51" w:rsidRDefault="00680710" w:rsidP="00187B92">
                                        <w:pPr>
                                          <w:pStyle w:val="Title"/>
                                          <w:rPr>
                                            <w:color w:val="7030A0"/>
                                          </w:rPr>
                                        </w:pPr>
                                        <w:r w:rsidRPr="009D4C51">
                                          <w:rPr>
                                            <w:color w:val="7030A0"/>
                                          </w:rPr>
                                          <w:t>Plamen Stamenov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B72C3C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A0617F0971C14844BFC808FE5F259A7B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FA337C">
                                          <w:t>Front-End Developer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Pr="009D4C51" w:rsidRDefault="00B72C3C">
                              <w:pPr>
                                <w:rPr>
                                  <w:color w:val="7030A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5E3073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rPr>
                                  <w:color w:val="7030A0"/>
                                </w:rPr>
                                <w:alias w:val="Your Name"/>
                                <w:tag w:val="Your Name"/>
                                <w:id w:val="-1111364044"/>
                                <w:placeholder>
                                  <w:docPart w:val="C9F20D4C07CE45BAA376D18497C49B0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9D4C51" w:rsidRDefault="00680710" w:rsidP="00187B92">
                                  <w:pPr>
                                    <w:pStyle w:val="Title"/>
                                    <w:rPr>
                                      <w:color w:val="7030A0"/>
                                    </w:rPr>
                                  </w:pPr>
                                  <w:r w:rsidRPr="009D4C51">
                                    <w:rPr>
                                      <w:color w:val="7030A0"/>
                                    </w:rPr>
                                    <w:t>Plamen Stamenov</w:t>
                                  </w:r>
                                </w:p>
                              </w:sdtContent>
                            </w:sdt>
                            <w:p w:rsidR="002C0739" w:rsidRPr="00970D57" w:rsidRDefault="00B72C3C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A0617F0971C14844BFC808FE5F259A7B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FA337C">
                                    <w:t>Front-End Developer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Pr="009D4C51" w:rsidRDefault="00B72C3C">
                        <w:pPr>
                          <w:rPr>
                            <w:color w:val="7030A0"/>
                          </w:rPr>
                        </w:pPr>
                      </w:p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3727"/>
    <w:multiLevelType w:val="hybridMultilevel"/>
    <w:tmpl w:val="FBDA6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04659"/>
    <w:multiLevelType w:val="hybridMultilevel"/>
    <w:tmpl w:val="EA08F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D783F"/>
    <w:multiLevelType w:val="hybridMultilevel"/>
    <w:tmpl w:val="9DF42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A0277"/>
    <w:multiLevelType w:val="hybridMultilevel"/>
    <w:tmpl w:val="66CCF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40E51"/>
    <w:multiLevelType w:val="hybridMultilevel"/>
    <w:tmpl w:val="CF9C19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60C3F"/>
    <w:multiLevelType w:val="hybridMultilevel"/>
    <w:tmpl w:val="E3968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3438C"/>
    <w:multiLevelType w:val="hybridMultilevel"/>
    <w:tmpl w:val="11147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6490D"/>
    <w:multiLevelType w:val="hybridMultilevel"/>
    <w:tmpl w:val="6040D5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153D0"/>
    <w:multiLevelType w:val="hybridMultilevel"/>
    <w:tmpl w:val="3ABC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2164"/>
    <w:multiLevelType w:val="hybridMultilevel"/>
    <w:tmpl w:val="4FB8C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A780A"/>
    <w:multiLevelType w:val="hybridMultilevel"/>
    <w:tmpl w:val="B224AA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25F9E"/>
    <w:multiLevelType w:val="hybridMultilevel"/>
    <w:tmpl w:val="EFDC9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018F8"/>
    <w:multiLevelType w:val="hybridMultilevel"/>
    <w:tmpl w:val="24BED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7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10"/>
    <w:rsid w:val="000B2EA7"/>
    <w:rsid w:val="000E6DAC"/>
    <w:rsid w:val="000F54F1"/>
    <w:rsid w:val="00157B6F"/>
    <w:rsid w:val="00187B92"/>
    <w:rsid w:val="001A34CF"/>
    <w:rsid w:val="00235215"/>
    <w:rsid w:val="00293B83"/>
    <w:rsid w:val="002C0739"/>
    <w:rsid w:val="00322C74"/>
    <w:rsid w:val="0039505A"/>
    <w:rsid w:val="003D5BFF"/>
    <w:rsid w:val="00410716"/>
    <w:rsid w:val="00486E5D"/>
    <w:rsid w:val="004A6A5A"/>
    <w:rsid w:val="005569E7"/>
    <w:rsid w:val="00577A36"/>
    <w:rsid w:val="00581FC8"/>
    <w:rsid w:val="00635ED5"/>
    <w:rsid w:val="00680710"/>
    <w:rsid w:val="006A3CE7"/>
    <w:rsid w:val="006A71BA"/>
    <w:rsid w:val="006B6D95"/>
    <w:rsid w:val="007B4E76"/>
    <w:rsid w:val="008104CC"/>
    <w:rsid w:val="00824D6A"/>
    <w:rsid w:val="008338CA"/>
    <w:rsid w:val="00873AB9"/>
    <w:rsid w:val="008A1C3F"/>
    <w:rsid w:val="008A50B2"/>
    <w:rsid w:val="008C33FB"/>
    <w:rsid w:val="009D4C51"/>
    <w:rsid w:val="00A36A88"/>
    <w:rsid w:val="00AE4398"/>
    <w:rsid w:val="00AE7056"/>
    <w:rsid w:val="00B72C3C"/>
    <w:rsid w:val="00B949A5"/>
    <w:rsid w:val="00BA0645"/>
    <w:rsid w:val="00C12898"/>
    <w:rsid w:val="00C254F7"/>
    <w:rsid w:val="00D44D48"/>
    <w:rsid w:val="00D70063"/>
    <w:rsid w:val="00DA2FE0"/>
    <w:rsid w:val="00DF638C"/>
    <w:rsid w:val="00E210D4"/>
    <w:rsid w:val="00E759C3"/>
    <w:rsid w:val="00ED794D"/>
    <w:rsid w:val="00F30A67"/>
    <w:rsid w:val="00FA337C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58B08"/>
  <w15:chartTrackingRefBased/>
  <w15:docId w15:val="{6594F034-6E44-4DE5-8291-AA05D277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A88"/>
  </w:style>
  <w:style w:type="paragraph" w:styleId="Heading1">
    <w:name w:val="heading 1"/>
    <w:basedOn w:val="Normal"/>
    <w:next w:val="Normal"/>
    <w:link w:val="Heading1Char"/>
    <w:uiPriority w:val="9"/>
    <w:qFormat/>
    <w:rsid w:val="00322C74"/>
    <w:pPr>
      <w:keepNext/>
      <w:keepLines/>
      <w:pBdr>
        <w:top w:val="single" w:sz="4" w:space="6" w:color="5E3073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030A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5E3073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5E3073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C74"/>
    <w:rPr>
      <w:rFonts w:asciiTheme="majorHAnsi" w:eastAsiaTheme="majorEastAsia" w:hAnsiTheme="majorHAnsi" w:cstheme="majorBidi"/>
      <w:caps/>
      <w:color w:val="7030A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5E3073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5E3073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5E3073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5E3073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5E3073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5E3073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autoRedefine/>
    <w:qFormat/>
    <w:rsid w:val="00322C74"/>
    <w:pPr>
      <w:pBdr>
        <w:top w:val="single" w:sz="18" w:space="2" w:color="5E3073" w:themeColor="accent1" w:themeShade="80"/>
        <w:bottom w:val="single" w:sz="18" w:space="2" w:color="5E3073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8A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2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ortfolio-website-6baea.web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plamen-stamenov-256b71150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oftuni.bg/certificates/details/168478/b5f1d60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lamen.stamenov.89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ftuni.bg/certificates/details/162894/4469d05e" TargetMode="External"/><Relationship Id="rId10" Type="http://schemas.openxmlformats.org/officeDocument/2006/relationships/hyperlink" Target="https://www.linkedin.com/in/plamen-stamenov-256b71150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lamen.stamenov.89@gmail.com" TargetMode="External"/><Relationship Id="rId14" Type="http://schemas.openxmlformats.org/officeDocument/2006/relationships/hyperlink" Target="https://github.com/PlamenStamen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8B4A9493C6A44F18827DC3B656DF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84D1E-3568-4B99-AB56-EBD4670CD596}"/>
      </w:docPartPr>
      <w:docPartBody>
        <w:p w:rsidR="008E0DEA" w:rsidRDefault="00E32833">
          <w:pPr>
            <w:pStyle w:val="28B4A9493C6A44F18827DC3B656DF369"/>
          </w:pPr>
          <w:r>
            <w:t>Experience</w:t>
          </w:r>
        </w:p>
      </w:docPartBody>
    </w:docPart>
    <w:docPart>
      <w:docPartPr>
        <w:name w:val="4F2AE06A0779422F9FF2ADE129C62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8D114-2A13-4D5F-841A-32CD88CDDDF9}"/>
      </w:docPartPr>
      <w:docPartBody>
        <w:p w:rsidR="008E0DEA" w:rsidRDefault="00E32833">
          <w:pPr>
            <w:pStyle w:val="4F2AE06A0779422F9FF2ADE129C62948"/>
          </w:pPr>
          <w:r>
            <w:t>Education</w:t>
          </w:r>
        </w:p>
      </w:docPartBody>
    </w:docPart>
    <w:docPart>
      <w:docPartPr>
        <w:name w:val="CA82A6A184B44AEF91E662F873D5B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FEE4C-58B9-4A0C-A859-3EB3BAAC5934}"/>
      </w:docPartPr>
      <w:docPartBody>
        <w:p w:rsidR="008E0DEA" w:rsidRDefault="00E32833">
          <w:pPr>
            <w:pStyle w:val="CA82A6A184B44AEF91E662F873D5B196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717F7188883A4F9784073AA14C0AB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153E2-8143-4532-9011-6E83461230F6}"/>
      </w:docPartPr>
      <w:docPartBody>
        <w:p w:rsidR="008E0DEA" w:rsidRDefault="00E32833">
          <w:pPr>
            <w:pStyle w:val="717F7188883A4F9784073AA14C0AB51E"/>
          </w:pPr>
          <w:r>
            <w:t>Position Title</w:t>
          </w:r>
        </w:p>
      </w:docPartBody>
    </w:docPart>
    <w:docPart>
      <w:docPartPr>
        <w:name w:val="8928B5138CD542D08B4019FAB7374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8384B-7A33-4DA1-9282-374A0EBEC661}"/>
      </w:docPartPr>
      <w:docPartBody>
        <w:p w:rsidR="008E0DEA" w:rsidRDefault="00E32833">
          <w:pPr>
            <w:pStyle w:val="8928B5138CD542D08B4019FAB7374498"/>
          </w:pPr>
          <w:r>
            <w:t>Objective</w:t>
          </w:r>
        </w:p>
      </w:docPartBody>
    </w:docPart>
    <w:docPart>
      <w:docPartPr>
        <w:name w:val="7251A08FC95B41329E1899AA9BD3B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798A-308B-40B5-8100-58D5F67E4A29}"/>
      </w:docPartPr>
      <w:docPartBody>
        <w:p w:rsidR="008E0DEA" w:rsidRDefault="00E32833">
          <w:pPr>
            <w:pStyle w:val="7251A08FC95B41329E1899AA9BD3BE82"/>
          </w:pPr>
          <w:r>
            <w:t>Skills &amp; Abilities</w:t>
          </w:r>
        </w:p>
      </w:docPartBody>
    </w:docPart>
    <w:docPart>
      <w:docPartPr>
        <w:name w:val="CD7FF1EC782F4E96B2CBCA03DB5F6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61507-644F-4349-B826-B800C4439AB2}"/>
      </w:docPartPr>
      <w:docPartBody>
        <w:p w:rsidR="008E0DEA" w:rsidRDefault="00E32833">
          <w:pPr>
            <w:pStyle w:val="CD7FF1EC782F4E96B2CBCA03DB5F6F9D"/>
          </w:pPr>
          <w:r>
            <w:t>Vitals</w:t>
          </w:r>
        </w:p>
      </w:docPartBody>
    </w:docPart>
    <w:docPart>
      <w:docPartPr>
        <w:name w:val="C9F20D4C07CE45BAA376D18497C49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03733-58B8-419D-9551-D0D3D5B21645}"/>
      </w:docPartPr>
      <w:docPartBody>
        <w:p w:rsidR="008E0DEA" w:rsidRDefault="00E32833">
          <w:pPr>
            <w:pStyle w:val="C9F20D4C07CE45BAA376D18497C49B0B"/>
          </w:pPr>
          <w:r>
            <w:t>Your Name</w:t>
          </w:r>
        </w:p>
      </w:docPartBody>
    </w:docPart>
    <w:docPart>
      <w:docPartPr>
        <w:name w:val="A0617F0971C14844BFC808FE5F25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15BED-8145-40FE-9F4F-22809029BD95}"/>
      </w:docPartPr>
      <w:docPartBody>
        <w:p w:rsidR="008E0DEA" w:rsidRDefault="00E32833">
          <w:pPr>
            <w:pStyle w:val="A0617F0971C14844BFC808FE5F259A7B"/>
          </w:pPr>
          <w:r>
            <w:t>Position Title</w:t>
          </w:r>
        </w:p>
      </w:docPartBody>
    </w:docPart>
    <w:docPart>
      <w:docPartPr>
        <w:name w:val="2E35F5D28E0E46DE8DA1229EDC2E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9E383-3858-4774-AD5D-6DB667BF03B8}"/>
      </w:docPartPr>
      <w:docPartBody>
        <w:p w:rsidR="00424E05" w:rsidRDefault="001C38BC" w:rsidP="001C38BC">
          <w:pPr>
            <w:pStyle w:val="2E35F5D28E0E46DE8DA1229EDC2ECB36"/>
          </w:pPr>
          <w:r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05"/>
    <w:rsid w:val="001C38BC"/>
    <w:rsid w:val="002C3C44"/>
    <w:rsid w:val="002D5105"/>
    <w:rsid w:val="00424E05"/>
    <w:rsid w:val="00446E10"/>
    <w:rsid w:val="00536F6F"/>
    <w:rsid w:val="005F30F2"/>
    <w:rsid w:val="0072326E"/>
    <w:rsid w:val="008E0DEA"/>
    <w:rsid w:val="00B95E3E"/>
    <w:rsid w:val="00E32833"/>
    <w:rsid w:val="00EE66C7"/>
    <w:rsid w:val="00FC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B4A9493C6A44F18827DC3B656DF369">
    <w:name w:val="28B4A9493C6A44F18827DC3B656DF369"/>
  </w:style>
  <w:style w:type="paragraph" w:customStyle="1" w:styleId="2DA6A2BACD434F00BB6FB4F3C4803C86">
    <w:name w:val="2DA6A2BACD434F00BB6FB4F3C4803C86"/>
  </w:style>
  <w:style w:type="paragraph" w:customStyle="1" w:styleId="C7AB51F1D77B4FAFA7F500D5AE70F93D">
    <w:name w:val="C7AB51F1D77B4FAFA7F500D5AE70F93D"/>
  </w:style>
  <w:style w:type="paragraph" w:customStyle="1" w:styleId="4DC62C92736B4CE985F550BA12CD1EDA">
    <w:name w:val="4DC62C92736B4CE985F550BA12CD1EDA"/>
  </w:style>
  <w:style w:type="paragraph" w:customStyle="1" w:styleId="ECD6F2A023AA4BEE95EF7AB67EC764AD">
    <w:name w:val="ECD6F2A023AA4BEE95EF7AB67EC764AD"/>
  </w:style>
  <w:style w:type="paragraph" w:customStyle="1" w:styleId="0BCB287D703B4520895B7159A1F16BFA">
    <w:name w:val="0BCB287D703B4520895B7159A1F16BFA"/>
  </w:style>
  <w:style w:type="paragraph" w:customStyle="1" w:styleId="64D841454B6E46628D187AFA8466C1DE">
    <w:name w:val="64D841454B6E46628D187AFA8466C1DE"/>
  </w:style>
  <w:style w:type="paragraph" w:customStyle="1" w:styleId="4F2AE06A0779422F9FF2ADE129C62948">
    <w:name w:val="4F2AE06A0779422F9FF2ADE129C62948"/>
  </w:style>
  <w:style w:type="paragraph" w:customStyle="1" w:styleId="299D0E5DAA4A4E46B0486A4EEA5DA7A8">
    <w:name w:val="299D0E5DAA4A4E46B0486A4EEA5DA7A8"/>
  </w:style>
  <w:style w:type="paragraph" w:customStyle="1" w:styleId="4C878F223DFF41ACB509CEC6E1482F9F">
    <w:name w:val="4C878F223DFF41ACB509CEC6E1482F9F"/>
  </w:style>
  <w:style w:type="paragraph" w:customStyle="1" w:styleId="84B7605D4DDA4C03B68DD200E7EEBB72">
    <w:name w:val="84B7605D4DDA4C03B68DD200E7EEBB72"/>
  </w:style>
  <w:style w:type="paragraph" w:customStyle="1" w:styleId="9CE663952E06464CB8077F692FDB8EFD">
    <w:name w:val="9CE663952E06464CB8077F692FDB8EFD"/>
  </w:style>
  <w:style w:type="paragraph" w:customStyle="1" w:styleId="3ADD3542C49B478AB5DA3E8341421432">
    <w:name w:val="3ADD3542C49B478AB5DA3E8341421432"/>
  </w:style>
  <w:style w:type="paragraph" w:customStyle="1" w:styleId="18AAA19CC53540EDB3E83AF195A86271">
    <w:name w:val="18AAA19CC53540EDB3E83AF195A86271"/>
  </w:style>
  <w:style w:type="paragraph" w:customStyle="1" w:styleId="28D5F9C9088941D5B627BAC1AC9CDB14">
    <w:name w:val="28D5F9C9088941D5B627BAC1AC9CDB14"/>
  </w:style>
  <w:style w:type="paragraph" w:customStyle="1" w:styleId="FD815D3FA5AB43478177C6C5BF544ACA">
    <w:name w:val="FD815D3FA5AB43478177C6C5BF544ACA"/>
  </w:style>
  <w:style w:type="paragraph" w:customStyle="1" w:styleId="0010B18ABCAF407CAB0D0F7A9A01F4CB">
    <w:name w:val="0010B18ABCAF407CAB0D0F7A9A01F4C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A82A6A184B44AEF91E662F873D5B196">
    <w:name w:val="CA82A6A184B44AEF91E662F873D5B196"/>
  </w:style>
  <w:style w:type="paragraph" w:customStyle="1" w:styleId="717F7188883A4F9784073AA14C0AB51E">
    <w:name w:val="717F7188883A4F9784073AA14C0AB51E"/>
  </w:style>
  <w:style w:type="paragraph" w:customStyle="1" w:styleId="8928B5138CD542D08B4019FAB7374498">
    <w:name w:val="8928B5138CD542D08B4019FAB7374498"/>
  </w:style>
  <w:style w:type="paragraph" w:customStyle="1" w:styleId="A331873A0482496E975FBA395FCF4F9F">
    <w:name w:val="A331873A0482496E975FBA395FCF4F9F"/>
  </w:style>
  <w:style w:type="paragraph" w:customStyle="1" w:styleId="7251A08FC95B41329E1899AA9BD3BE82">
    <w:name w:val="7251A08FC95B41329E1899AA9BD3BE82"/>
  </w:style>
  <w:style w:type="paragraph" w:customStyle="1" w:styleId="8596B9204E7A45D780D4125F856A97E7">
    <w:name w:val="8596B9204E7A45D780D4125F856A97E7"/>
  </w:style>
  <w:style w:type="paragraph" w:customStyle="1" w:styleId="CD7FF1EC782F4E96B2CBCA03DB5F6F9D">
    <w:name w:val="CD7FF1EC782F4E96B2CBCA03DB5F6F9D"/>
  </w:style>
  <w:style w:type="paragraph" w:customStyle="1" w:styleId="2CE2E50E1B8649FA9CD68528D507E0EA">
    <w:name w:val="2CE2E50E1B8649FA9CD68528D507E0EA"/>
  </w:style>
  <w:style w:type="paragraph" w:customStyle="1" w:styleId="FF86FDAF7825432187A5EAF113B7D085">
    <w:name w:val="FF86FDAF7825432187A5EAF113B7D085"/>
  </w:style>
  <w:style w:type="paragraph" w:customStyle="1" w:styleId="0182693BB5BD4DD0956BF9C03AAC524F">
    <w:name w:val="0182693BB5BD4DD0956BF9C03AAC524F"/>
  </w:style>
  <w:style w:type="paragraph" w:customStyle="1" w:styleId="C9F20D4C07CE45BAA376D18497C49B0B">
    <w:name w:val="C9F20D4C07CE45BAA376D18497C49B0B"/>
  </w:style>
  <w:style w:type="paragraph" w:customStyle="1" w:styleId="A0617F0971C14844BFC808FE5F259A7B">
    <w:name w:val="A0617F0971C14844BFC808FE5F259A7B"/>
  </w:style>
  <w:style w:type="paragraph" w:customStyle="1" w:styleId="263450E36D204ABCBEDCE62B60D1A6F1">
    <w:name w:val="263450E36D204ABCBEDCE62B60D1A6F1"/>
    <w:rsid w:val="002D5105"/>
  </w:style>
  <w:style w:type="paragraph" w:customStyle="1" w:styleId="203F7E2D81F24E819CED4D79C7D456C3">
    <w:name w:val="203F7E2D81F24E819CED4D79C7D456C3"/>
    <w:rsid w:val="002D5105"/>
  </w:style>
  <w:style w:type="paragraph" w:customStyle="1" w:styleId="E72CF77B5DC64B8BB58275D6A2F347E0">
    <w:name w:val="E72CF77B5DC64B8BB58275D6A2F347E0"/>
    <w:rsid w:val="002D5105"/>
  </w:style>
  <w:style w:type="paragraph" w:customStyle="1" w:styleId="6C3D347F61CA439DBB32BB83BD4B94B3">
    <w:name w:val="6C3D347F61CA439DBB32BB83BD4B94B3"/>
    <w:rsid w:val="002D5105"/>
  </w:style>
  <w:style w:type="paragraph" w:customStyle="1" w:styleId="11A5F8EFD4AA4969B5A63F5B43C28518">
    <w:name w:val="11A5F8EFD4AA4969B5A63F5B43C28518"/>
    <w:rsid w:val="002D5105"/>
  </w:style>
  <w:style w:type="paragraph" w:customStyle="1" w:styleId="95F770A7B28244FA84B5FD6B4E59EC0C">
    <w:name w:val="95F770A7B28244FA84B5FD6B4E59EC0C"/>
    <w:rsid w:val="002D5105"/>
  </w:style>
  <w:style w:type="paragraph" w:customStyle="1" w:styleId="166CA86753BD448B9F650420F3E857B6">
    <w:name w:val="166CA86753BD448B9F650420F3E857B6"/>
    <w:rsid w:val="002D5105"/>
  </w:style>
  <w:style w:type="paragraph" w:customStyle="1" w:styleId="40F561D1EEDD402F8554049BD53968BD">
    <w:name w:val="40F561D1EEDD402F8554049BD53968BD"/>
    <w:rsid w:val="002D5105"/>
  </w:style>
  <w:style w:type="paragraph" w:customStyle="1" w:styleId="10694BA4BBD84107BE30D282E7735E8D">
    <w:name w:val="10694BA4BBD84107BE30D282E7735E8D"/>
    <w:rsid w:val="002D5105"/>
  </w:style>
  <w:style w:type="paragraph" w:customStyle="1" w:styleId="CE3C1C7DC4D44847A1B70DE3DF1F34F9">
    <w:name w:val="CE3C1C7DC4D44847A1B70DE3DF1F34F9"/>
    <w:rsid w:val="002D5105"/>
  </w:style>
  <w:style w:type="paragraph" w:customStyle="1" w:styleId="424890EE5E1944D49AA7FA86087F4055">
    <w:name w:val="424890EE5E1944D49AA7FA86087F4055"/>
    <w:rsid w:val="002D5105"/>
  </w:style>
  <w:style w:type="paragraph" w:customStyle="1" w:styleId="E4BD5FA5AA864B6B8000A45101C36657">
    <w:name w:val="E4BD5FA5AA864B6B8000A45101C36657"/>
    <w:rsid w:val="002D5105"/>
  </w:style>
  <w:style w:type="paragraph" w:customStyle="1" w:styleId="7A3153D8D5224D0B8F0CE1F63143E0BD">
    <w:name w:val="7A3153D8D5224D0B8F0CE1F63143E0BD"/>
    <w:rsid w:val="002D5105"/>
  </w:style>
  <w:style w:type="paragraph" w:customStyle="1" w:styleId="4004BFB40DBA4A14B819957D1AD696C4">
    <w:name w:val="4004BFB40DBA4A14B819957D1AD696C4"/>
    <w:rsid w:val="002D5105"/>
  </w:style>
  <w:style w:type="paragraph" w:customStyle="1" w:styleId="9A25E25DA2A44B9E8208DBE3672180CE">
    <w:name w:val="9A25E25DA2A44B9E8208DBE3672180CE"/>
    <w:rsid w:val="002D5105"/>
  </w:style>
  <w:style w:type="paragraph" w:customStyle="1" w:styleId="9B654B8AFBA14E12A8155D2BE7ED7B6E">
    <w:name w:val="9B654B8AFBA14E12A8155D2BE7ED7B6E"/>
    <w:rsid w:val="002D5105"/>
  </w:style>
  <w:style w:type="paragraph" w:customStyle="1" w:styleId="220824E369644D21B339566C779647F4">
    <w:name w:val="220824E369644D21B339566C779647F4"/>
    <w:rsid w:val="002D5105"/>
  </w:style>
  <w:style w:type="paragraph" w:customStyle="1" w:styleId="F08741147CAB438792AC904ADBBC0C82">
    <w:name w:val="F08741147CAB438792AC904ADBBC0C82"/>
    <w:rsid w:val="002D5105"/>
  </w:style>
  <w:style w:type="paragraph" w:customStyle="1" w:styleId="A4F81709F6884CEDB774B6670343E93D">
    <w:name w:val="A4F81709F6884CEDB774B6670343E93D"/>
    <w:rsid w:val="002D5105"/>
  </w:style>
  <w:style w:type="paragraph" w:customStyle="1" w:styleId="80A8C43FFDE74EF783A6E13B53D31F05">
    <w:name w:val="80A8C43FFDE74EF783A6E13B53D31F05"/>
    <w:rsid w:val="002D5105"/>
  </w:style>
  <w:style w:type="paragraph" w:customStyle="1" w:styleId="ED144B76FE494DC8ADA2AA4DDF9A3401">
    <w:name w:val="ED144B76FE494DC8ADA2AA4DDF9A3401"/>
    <w:rsid w:val="002D5105"/>
  </w:style>
  <w:style w:type="paragraph" w:customStyle="1" w:styleId="E6695A4E694A4FC9BF5667A83FB673E0">
    <w:name w:val="E6695A4E694A4FC9BF5667A83FB673E0"/>
    <w:rsid w:val="002D5105"/>
  </w:style>
  <w:style w:type="paragraph" w:customStyle="1" w:styleId="E9A055DF78C54153A4FC80FD616278E4">
    <w:name w:val="E9A055DF78C54153A4FC80FD616278E4"/>
    <w:rsid w:val="002D5105"/>
  </w:style>
  <w:style w:type="paragraph" w:customStyle="1" w:styleId="4986FE58439742B0AD9433CCD24EF98D">
    <w:name w:val="4986FE58439742B0AD9433CCD24EF98D"/>
    <w:rsid w:val="002D5105"/>
  </w:style>
  <w:style w:type="paragraph" w:customStyle="1" w:styleId="19A1CA272FD446E899108BB072838BB2">
    <w:name w:val="19A1CA272FD446E899108BB072838BB2"/>
    <w:rsid w:val="008E0DEA"/>
  </w:style>
  <w:style w:type="paragraph" w:customStyle="1" w:styleId="72407E5E9E144CBF955079DFD880AC32">
    <w:name w:val="72407E5E9E144CBF955079DFD880AC32"/>
    <w:rsid w:val="008E0DEA"/>
  </w:style>
  <w:style w:type="paragraph" w:customStyle="1" w:styleId="7394D22C4C574930A55D4E99CA518B67">
    <w:name w:val="7394D22C4C574930A55D4E99CA518B67"/>
    <w:rsid w:val="008E0DEA"/>
  </w:style>
  <w:style w:type="paragraph" w:customStyle="1" w:styleId="25947E8D08E048E4A7D792FF6305BD84">
    <w:name w:val="25947E8D08E048E4A7D792FF6305BD84"/>
    <w:rsid w:val="008E0DEA"/>
  </w:style>
  <w:style w:type="paragraph" w:customStyle="1" w:styleId="DAEDEF7347CB4AFEA791F658C52D0480">
    <w:name w:val="DAEDEF7347CB4AFEA791F658C52D0480"/>
    <w:rsid w:val="008E0DEA"/>
  </w:style>
  <w:style w:type="paragraph" w:customStyle="1" w:styleId="AADDB8020EA94E898A42A8FD66D21CE5">
    <w:name w:val="AADDB8020EA94E898A42A8FD66D21CE5"/>
    <w:rsid w:val="008E0DEA"/>
  </w:style>
  <w:style w:type="paragraph" w:customStyle="1" w:styleId="9E014FD0DCDE421B8917F04C3FE55A40">
    <w:name w:val="9E014FD0DCDE421B8917F04C3FE55A40"/>
    <w:rsid w:val="008E0DEA"/>
  </w:style>
  <w:style w:type="paragraph" w:customStyle="1" w:styleId="D5B948ABE687470DAB0515319B561D9D">
    <w:name w:val="D5B948ABE687470DAB0515319B561D9D"/>
    <w:rsid w:val="008E0DEA"/>
  </w:style>
  <w:style w:type="paragraph" w:customStyle="1" w:styleId="B3F4B5354EA74332AC06DCC24C068D43">
    <w:name w:val="B3F4B5354EA74332AC06DCC24C068D43"/>
    <w:rsid w:val="008E0DEA"/>
  </w:style>
  <w:style w:type="paragraph" w:customStyle="1" w:styleId="DFE551EE27F343EF9E52F5202606DF66">
    <w:name w:val="DFE551EE27F343EF9E52F5202606DF66"/>
    <w:rsid w:val="008E0DEA"/>
  </w:style>
  <w:style w:type="paragraph" w:customStyle="1" w:styleId="A1933772D6204B0DAFEC61AAF04DD9F0">
    <w:name w:val="A1933772D6204B0DAFEC61AAF04DD9F0"/>
    <w:rsid w:val="008E0DEA"/>
  </w:style>
  <w:style w:type="paragraph" w:customStyle="1" w:styleId="8A4D7ABEC8D44D4BBEB71B564CDC425C">
    <w:name w:val="8A4D7ABEC8D44D4BBEB71B564CDC425C"/>
    <w:rsid w:val="008E0DEA"/>
  </w:style>
  <w:style w:type="paragraph" w:customStyle="1" w:styleId="8D5F808A1B324210B9E76132E390C944">
    <w:name w:val="8D5F808A1B324210B9E76132E390C944"/>
    <w:rsid w:val="008E0DEA"/>
  </w:style>
  <w:style w:type="paragraph" w:customStyle="1" w:styleId="D34C675E23664E11B5CE230556D17B5E">
    <w:name w:val="D34C675E23664E11B5CE230556D17B5E"/>
    <w:rsid w:val="008E0DEA"/>
  </w:style>
  <w:style w:type="paragraph" w:customStyle="1" w:styleId="2096792BF4BC406DAEC686D6974C8270">
    <w:name w:val="2096792BF4BC406DAEC686D6974C8270"/>
    <w:rsid w:val="008E0DEA"/>
  </w:style>
  <w:style w:type="paragraph" w:customStyle="1" w:styleId="7EA3FDEB23B84A8DBAAEF91FA9E11959">
    <w:name w:val="7EA3FDEB23B84A8DBAAEF91FA9E11959"/>
    <w:rsid w:val="008E0DEA"/>
  </w:style>
  <w:style w:type="paragraph" w:customStyle="1" w:styleId="1586C1D1086446FDB0FFD515CFCFBEF4">
    <w:name w:val="1586C1D1086446FDB0FFD515CFCFBEF4"/>
    <w:rsid w:val="008E0DEA"/>
  </w:style>
  <w:style w:type="paragraph" w:customStyle="1" w:styleId="8F31AD2F99E8463B97F6C60C7A4CB4E8">
    <w:name w:val="8F31AD2F99E8463B97F6C60C7A4CB4E8"/>
    <w:rsid w:val="008E0DEA"/>
  </w:style>
  <w:style w:type="paragraph" w:customStyle="1" w:styleId="C0498460DA2243E5B17C4F6436E616E8">
    <w:name w:val="C0498460DA2243E5B17C4F6436E616E8"/>
    <w:rsid w:val="008E0DEA"/>
  </w:style>
  <w:style w:type="paragraph" w:customStyle="1" w:styleId="70CB456F30304C59BE8D4933E0E39F20">
    <w:name w:val="70CB456F30304C59BE8D4933E0E39F20"/>
    <w:rsid w:val="008E0DEA"/>
  </w:style>
  <w:style w:type="paragraph" w:customStyle="1" w:styleId="BD4FEBEFAFCA42D093A3F3AE2B39F3CF">
    <w:name w:val="BD4FEBEFAFCA42D093A3F3AE2B39F3CF"/>
    <w:rsid w:val="008E0DEA"/>
  </w:style>
  <w:style w:type="paragraph" w:customStyle="1" w:styleId="4441E56870124641A48361A44AD27DBC">
    <w:name w:val="4441E56870124641A48361A44AD27DBC"/>
    <w:rsid w:val="008E0DEA"/>
  </w:style>
  <w:style w:type="paragraph" w:customStyle="1" w:styleId="D072339B18F94AAEA2FF0B5438C0FB65">
    <w:name w:val="D072339B18F94AAEA2FF0B5438C0FB65"/>
    <w:rsid w:val="008E0DEA"/>
  </w:style>
  <w:style w:type="paragraph" w:customStyle="1" w:styleId="C086DD9845A24AADB8ACF6E71C98DE4A">
    <w:name w:val="C086DD9845A24AADB8ACF6E71C98DE4A"/>
    <w:rsid w:val="008E0DEA"/>
  </w:style>
  <w:style w:type="paragraph" w:customStyle="1" w:styleId="9418A0AF086E4B95A96D888A7EA7DECA">
    <w:name w:val="9418A0AF086E4B95A96D888A7EA7DECA"/>
    <w:rsid w:val="008E0DEA"/>
  </w:style>
  <w:style w:type="paragraph" w:customStyle="1" w:styleId="DC309F201BB342B3B3B320D4B4BE3CF6">
    <w:name w:val="DC309F201BB342B3B3B320D4B4BE3CF6"/>
    <w:rsid w:val="008E0DEA"/>
  </w:style>
  <w:style w:type="paragraph" w:customStyle="1" w:styleId="F60F4E0F7A344E07ADAA5DB6C75AE299">
    <w:name w:val="F60F4E0F7A344E07ADAA5DB6C75AE299"/>
    <w:rsid w:val="008E0DEA"/>
  </w:style>
  <w:style w:type="paragraph" w:customStyle="1" w:styleId="477CB5FB7AC04E8E9EDB2896AC5931E1">
    <w:name w:val="477CB5FB7AC04E8E9EDB2896AC5931E1"/>
    <w:rsid w:val="008E0DEA"/>
  </w:style>
  <w:style w:type="paragraph" w:customStyle="1" w:styleId="55D826CEE7A7489B877E4ED3AA8BDE9E">
    <w:name w:val="55D826CEE7A7489B877E4ED3AA8BDE9E"/>
    <w:rsid w:val="008E0DEA"/>
  </w:style>
  <w:style w:type="paragraph" w:customStyle="1" w:styleId="EBF240ECB9D34CE3B29652E9D23F231A">
    <w:name w:val="EBF240ECB9D34CE3B29652E9D23F231A"/>
    <w:rsid w:val="008E0DEA"/>
  </w:style>
  <w:style w:type="paragraph" w:customStyle="1" w:styleId="6C33BECF456D466FB6E7C6C9A7B943C6">
    <w:name w:val="6C33BECF456D466FB6E7C6C9A7B943C6"/>
    <w:rsid w:val="008E0DEA"/>
  </w:style>
  <w:style w:type="paragraph" w:customStyle="1" w:styleId="680151CC701E49918018199343CA33F0">
    <w:name w:val="680151CC701E49918018199343CA33F0"/>
    <w:rsid w:val="008E0DEA"/>
  </w:style>
  <w:style w:type="paragraph" w:customStyle="1" w:styleId="AEDD70D38C524698B77E3F1C665FBBDA">
    <w:name w:val="AEDD70D38C524698B77E3F1C665FBBDA"/>
    <w:rsid w:val="008E0DEA"/>
  </w:style>
  <w:style w:type="paragraph" w:customStyle="1" w:styleId="394CC86A3FFB42E7827D294E2108E874">
    <w:name w:val="394CC86A3FFB42E7827D294E2108E874"/>
    <w:rsid w:val="008E0DEA"/>
  </w:style>
  <w:style w:type="paragraph" w:customStyle="1" w:styleId="F41E1746B101483C9FE0C1DA812E4AEC">
    <w:name w:val="F41E1746B101483C9FE0C1DA812E4AEC"/>
    <w:rsid w:val="008E0DEA"/>
  </w:style>
  <w:style w:type="paragraph" w:customStyle="1" w:styleId="57B1E0863CF1465DB44EA546E88ACE2D">
    <w:name w:val="57B1E0863CF1465DB44EA546E88ACE2D"/>
    <w:rsid w:val="008E0DEA"/>
  </w:style>
  <w:style w:type="paragraph" w:customStyle="1" w:styleId="2E35F5D28E0E46DE8DA1229EDC2ECB36">
    <w:name w:val="2E35F5D28E0E46DE8DA1229EDC2ECB36"/>
    <w:rsid w:val="001C38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B27DC9"/>
      </a:accent1>
      <a:accent2>
        <a:srgbClr val="B27DC9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Front-End Developer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958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Stamenov</dc:creator>
  <cp:keywords/>
  <dc:description/>
  <cp:lastModifiedBy>Windows User</cp:lastModifiedBy>
  <cp:revision>18</cp:revision>
  <dcterms:created xsi:type="dcterms:W3CDTF">2023-04-15T09:39:00Z</dcterms:created>
  <dcterms:modified xsi:type="dcterms:W3CDTF">2023-05-02T11:57:00Z</dcterms:modified>
</cp:coreProperties>
</file>